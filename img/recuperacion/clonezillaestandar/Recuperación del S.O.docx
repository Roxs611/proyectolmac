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sz w:val="2"/>
          <w:lang w:eastAsia="en-US"/>
        </w:rPr>
        <w:id w:val="1440180364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7AA43819" w14:textId="77777777" w:rsidR="00C27EE3" w:rsidRDefault="00C27EE3">
          <w:pPr>
            <w:pStyle w:val="Sinespaciado"/>
            <w:rPr>
              <w:sz w:val="2"/>
            </w:rPr>
          </w:pPr>
        </w:p>
        <w:p w14:paraId="09090A8D" w14:textId="77777777" w:rsidR="00C27EE3" w:rsidRDefault="00C27EE3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BC0B508" wp14:editId="0AEDD70A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Cuadro de texto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1AC976" w14:textId="77777777" w:rsidR="005A6708" w:rsidRDefault="005A6708">
                                <w:pPr>
                                  <w:pStyle w:val="Sinespaciado"/>
                                  <w:spacing w:before="120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</w:pPr>
                                <w:r w:rsidRPr="005A6708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t>Recuperación del S.O</w:t>
                                </w:r>
                              </w:p>
                              <w:p w14:paraId="033FFED8" w14:textId="0AF497A2" w:rsidR="00C27EE3" w:rsidRDefault="003B42B2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5A6708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Clonezilla</w:t>
                                    </w:r>
                                    <w:proofErr w:type="spellEnd"/>
                                  </w:sdtContent>
                                </w:sdt>
                                <w:r w:rsidR="00C27EE3">
                                  <w:t xml:space="preserve"> </w:t>
                                </w:r>
                              </w:p>
                              <w:p w14:paraId="492048CF" w14:textId="77777777" w:rsidR="00C27EE3" w:rsidRDefault="00C27EE3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5BC0B508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p w14:paraId="1F1AC976" w14:textId="77777777" w:rsidR="005A6708" w:rsidRDefault="005A6708">
                          <w:pPr>
                            <w:pStyle w:val="Sinespaciado"/>
                            <w:spacing w:before="120"/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</w:pPr>
                          <w:r w:rsidRPr="005A6708"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t>Recuperación del S.O</w:t>
                          </w:r>
                        </w:p>
                        <w:p w14:paraId="033FFED8" w14:textId="0AF497A2" w:rsidR="00C27EE3" w:rsidRDefault="003B42B2">
                          <w:pPr>
                            <w:pStyle w:val="Sinespaciado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5A6708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Clonezilla</w:t>
                              </w:r>
                              <w:proofErr w:type="spellEnd"/>
                            </w:sdtContent>
                          </w:sdt>
                          <w:r w:rsidR="00C27EE3">
                            <w:t xml:space="preserve"> </w:t>
                          </w:r>
                        </w:p>
                        <w:p w14:paraId="492048CF" w14:textId="77777777" w:rsidR="00C27EE3" w:rsidRDefault="00C27EE3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615F5A05" wp14:editId="220D6548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upo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orma libre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orma libre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orma libre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orma libre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orma libre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53AE00B9" id="Grupo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">
                    <o:lock v:ext="edit" aspectratio="t"/>
                    <v:shape id="Forma libre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orma libre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orma libre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orma libre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orma libre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6F35178" wp14:editId="6F897262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Cuadro de texto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525CCF8" w14:textId="77777777" w:rsidR="00C27EE3" w:rsidRDefault="003B42B2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Escolar"/>
                                    <w:tag w:val="Escolar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930CB1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Jesús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urso"/>
                                  <w:tag w:val="Curso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63532D1" w14:textId="77777777" w:rsidR="00C27EE3" w:rsidRDefault="00930CB1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ASIR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6F35178" id="Cuadro de texto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7525CCF8" w14:textId="77777777" w:rsidR="00C27EE3" w:rsidRDefault="003B42B2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Escolar"/>
                              <w:tag w:val="Escolar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930CB1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Jesús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urso"/>
                            <w:tag w:val="Curso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14:paraId="463532D1" w14:textId="77777777" w:rsidR="00C27EE3" w:rsidRDefault="00930CB1">
                              <w:pPr>
                                <w:pStyle w:val="Sinespaciado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ASIR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3AE67341" w14:textId="77777777" w:rsidR="00C27EE3" w:rsidRDefault="00C27EE3">
          <w:r>
            <w:br w:type="page"/>
          </w:r>
        </w:p>
      </w:sdtContent>
    </w:sdt>
    <w:p w14:paraId="35E048A6" w14:textId="77777777" w:rsidR="000D4997" w:rsidRDefault="000D4997"/>
    <w:p w14:paraId="784FDF71" w14:textId="77777777" w:rsidR="00C3028C" w:rsidRDefault="00C3028C" w:rsidP="00861A25">
      <w:pPr>
        <w:tabs>
          <w:tab w:val="left" w:pos="5470"/>
        </w:tabs>
      </w:pPr>
    </w:p>
    <w:p w14:paraId="2B3BFBC5" w14:textId="6FC0E635" w:rsidR="00C3028C" w:rsidRDefault="00286786" w:rsidP="00861A25">
      <w:pPr>
        <w:tabs>
          <w:tab w:val="left" w:pos="5470"/>
        </w:tabs>
      </w:pPr>
      <w:r>
        <w:rPr>
          <w:noProof/>
        </w:rPr>
        <w:lastRenderedPageBreak/>
        <w:drawing>
          <wp:inline distT="0" distB="0" distL="0" distR="0" wp14:anchorId="7E3206E5" wp14:editId="5A573FAE">
            <wp:extent cx="5397500" cy="30353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5B6BB" wp14:editId="7B90F7B5">
            <wp:extent cx="5397500" cy="30353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BD66A" wp14:editId="4AE3BEAC">
            <wp:extent cx="5397500" cy="30353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FE40B" wp14:editId="710029E2">
            <wp:extent cx="5397500" cy="30353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E5CAAE" wp14:editId="1FB6C656">
            <wp:extent cx="5397500" cy="30353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8BB06" wp14:editId="6810F9C7">
            <wp:extent cx="5397500" cy="30353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052F1E" wp14:editId="1F8EDF38">
            <wp:extent cx="5397500" cy="3035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6FF5D" wp14:editId="669B333D">
            <wp:extent cx="5391150" cy="30289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BDBE82" wp14:editId="5948619A">
            <wp:extent cx="5391150" cy="30289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25CD2" wp14:editId="7BFA644A">
            <wp:extent cx="5397500" cy="30353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786D9B" wp14:editId="20EC60F6">
            <wp:extent cx="5397500" cy="30353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FE8E8" wp14:editId="36F22B12">
            <wp:extent cx="5391150" cy="30289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0E548" wp14:editId="2F6BAB47">
            <wp:extent cx="5391150" cy="30289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167FD" wp14:editId="4AD4F338">
            <wp:extent cx="5391150" cy="30289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36F384" wp14:editId="08235F80">
            <wp:extent cx="5391150" cy="30289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F6D357" wp14:editId="12243DF1">
            <wp:extent cx="5391150" cy="30289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0F647E" wp14:editId="0FE93317">
            <wp:extent cx="5397500" cy="30353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96ED4B" wp14:editId="7DE37853">
            <wp:extent cx="5397500" cy="30353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D659CE" wp14:editId="5FE0FAB4">
            <wp:extent cx="5397500" cy="30353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BCF00" wp14:editId="4BA27502">
            <wp:extent cx="5397500" cy="30353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145055" wp14:editId="245B43B6">
            <wp:extent cx="5397500" cy="30353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5BD576" wp14:editId="0366C8DA">
            <wp:extent cx="5397500" cy="30353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2D8BC3" wp14:editId="0AED8FB4">
            <wp:extent cx="5397500" cy="30353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0713C" wp14:editId="5934DCDC">
            <wp:extent cx="5397500" cy="30353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BB5A57" wp14:editId="663839C4">
            <wp:extent cx="5391150" cy="30289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ED853" wp14:editId="331AB54D">
            <wp:extent cx="5397500" cy="30353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18B648" wp14:editId="57C99090">
            <wp:extent cx="5391150" cy="30289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15FCD" wp14:editId="112AC262">
            <wp:extent cx="5397500" cy="30353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AF1163" wp14:editId="287CD56C">
            <wp:extent cx="5397500" cy="30353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9C0F8" wp14:editId="4761DC0D">
            <wp:extent cx="5397500" cy="30353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60F417" wp14:editId="56E8F40B">
            <wp:extent cx="5397500" cy="30353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6D57C" wp14:editId="3CD5662E">
            <wp:extent cx="5391150" cy="30289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7BB180" wp14:editId="790C8114">
            <wp:extent cx="5397500" cy="30353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68903" w14:textId="77777777" w:rsidR="00C3028C" w:rsidRDefault="00C3028C" w:rsidP="00861A25">
      <w:pPr>
        <w:tabs>
          <w:tab w:val="left" w:pos="5470"/>
        </w:tabs>
      </w:pPr>
    </w:p>
    <w:p w14:paraId="423306C4" w14:textId="77777777" w:rsidR="00C3028C" w:rsidRDefault="00C3028C" w:rsidP="00861A25">
      <w:pPr>
        <w:tabs>
          <w:tab w:val="left" w:pos="5470"/>
        </w:tabs>
      </w:pPr>
    </w:p>
    <w:p w14:paraId="3A975C67" w14:textId="77777777" w:rsidR="0078284B" w:rsidRDefault="00861A25" w:rsidP="00861A25">
      <w:pPr>
        <w:tabs>
          <w:tab w:val="left" w:pos="5470"/>
        </w:tabs>
      </w:pPr>
      <w:r>
        <w:tab/>
      </w:r>
    </w:p>
    <w:sectPr w:rsidR="0078284B" w:rsidSect="00C27EE3">
      <w:headerReference w:type="default" r:id="rId39"/>
      <w:footerReference w:type="default" r:id="rId40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F3096B" w14:textId="77777777" w:rsidR="003B42B2" w:rsidRDefault="003B42B2" w:rsidP="00B35311">
      <w:pPr>
        <w:spacing w:after="0" w:line="240" w:lineRule="auto"/>
      </w:pPr>
      <w:r>
        <w:separator/>
      </w:r>
    </w:p>
  </w:endnote>
  <w:endnote w:type="continuationSeparator" w:id="0">
    <w:p w14:paraId="14ED91B9" w14:textId="77777777" w:rsidR="003B42B2" w:rsidRDefault="003B42B2" w:rsidP="00B353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79"/>
      <w:gridCol w:w="425"/>
    </w:tblGrid>
    <w:tr w:rsidR="00861A25" w14:paraId="035B8708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1534539408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3FDDBC19" w14:textId="4D581450" w:rsidR="00861A25" w:rsidRDefault="00A2025A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1ºASIR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3885E2D3" w14:textId="77777777" w:rsidR="00861A25" w:rsidRDefault="00861A25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6957F13B" w14:textId="77777777" w:rsidR="00B35311" w:rsidRDefault="00B3531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3C1E50" w14:textId="77777777" w:rsidR="003B42B2" w:rsidRDefault="003B42B2" w:rsidP="00B35311">
      <w:pPr>
        <w:spacing w:after="0" w:line="240" w:lineRule="auto"/>
      </w:pPr>
      <w:r>
        <w:separator/>
      </w:r>
    </w:p>
  </w:footnote>
  <w:footnote w:type="continuationSeparator" w:id="0">
    <w:p w14:paraId="6663A3CB" w14:textId="77777777" w:rsidR="003B42B2" w:rsidRDefault="003B42B2" w:rsidP="00B353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BAF33" w14:textId="7162CA0F" w:rsidR="00B35311" w:rsidRDefault="003B42B2">
    <w:pPr>
      <w:pStyle w:val="Encabezado"/>
      <w:jc w:val="right"/>
      <w:rPr>
        <w:color w:val="4472C4" w:themeColor="accent1"/>
      </w:rPr>
    </w:pPr>
    <w:sdt>
      <w:sdtPr>
        <w:rPr>
          <w:color w:val="4472C4" w:themeColor="accent1"/>
        </w:rPr>
        <w:alias w:val="Título"/>
        <w:tag w:val=""/>
        <w:id w:val="664756013"/>
        <w:showingPlcHdr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E73770">
          <w:rPr>
            <w:color w:val="4472C4" w:themeColor="accent1"/>
          </w:rPr>
          <w:t xml:space="preserve">     </w:t>
        </w:r>
      </w:sdtContent>
    </w:sdt>
    <w:r w:rsidR="00B35311">
      <w:rPr>
        <w:color w:val="4472C4" w:themeColor="accent1"/>
      </w:rPr>
      <w:t xml:space="preserve"> </w:t>
    </w:r>
    <w:r w:rsidR="00E73770">
      <w:rPr>
        <w:color w:val="4472C4" w:themeColor="accent1"/>
      </w:rPr>
      <w:t>Fundamentos de hardware</w:t>
    </w:r>
    <w:r w:rsidR="00B35311">
      <w:rPr>
        <w:color w:val="4472C4" w:themeColor="accent1"/>
      </w:rPr>
      <w:t xml:space="preserve"> </w:t>
    </w:r>
    <w:sdt>
      <w:sdtPr>
        <w:rPr>
          <w:color w:val="4472C4" w:themeColor="accent1"/>
        </w:rPr>
        <w:alias w:val="Autor"/>
        <w:tag w:val=""/>
        <w:id w:val="-1677181147"/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A2025A">
          <w:rPr>
            <w:color w:val="4472C4" w:themeColor="accent1"/>
          </w:rPr>
          <w:t>1ºASIR</w:t>
        </w:r>
      </w:sdtContent>
    </w:sdt>
  </w:p>
  <w:p w14:paraId="4A0D0B99" w14:textId="77777777" w:rsidR="00B35311" w:rsidRDefault="00B35311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6DD"/>
    <w:rsid w:val="00022616"/>
    <w:rsid w:val="000D4997"/>
    <w:rsid w:val="00282DA4"/>
    <w:rsid w:val="00286786"/>
    <w:rsid w:val="00390787"/>
    <w:rsid w:val="003B42B2"/>
    <w:rsid w:val="003E69A2"/>
    <w:rsid w:val="0043119C"/>
    <w:rsid w:val="00534AA1"/>
    <w:rsid w:val="005A6708"/>
    <w:rsid w:val="0078284B"/>
    <w:rsid w:val="007B734A"/>
    <w:rsid w:val="00813980"/>
    <w:rsid w:val="008534C5"/>
    <w:rsid w:val="00861A25"/>
    <w:rsid w:val="00896BB0"/>
    <w:rsid w:val="008B0EB2"/>
    <w:rsid w:val="00930CB1"/>
    <w:rsid w:val="00956602"/>
    <w:rsid w:val="00A2025A"/>
    <w:rsid w:val="00A74BE9"/>
    <w:rsid w:val="00AD4867"/>
    <w:rsid w:val="00AF14EF"/>
    <w:rsid w:val="00B35311"/>
    <w:rsid w:val="00BE2C3A"/>
    <w:rsid w:val="00C27EE3"/>
    <w:rsid w:val="00C3028C"/>
    <w:rsid w:val="00C66D7B"/>
    <w:rsid w:val="00CA3404"/>
    <w:rsid w:val="00D25579"/>
    <w:rsid w:val="00D406DD"/>
    <w:rsid w:val="00E73770"/>
    <w:rsid w:val="00F006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8CF203"/>
  <w15:chartTrackingRefBased/>
  <w15:docId w15:val="{F73A927E-BE31-421F-A3DF-4B6D6B28F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34AA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81398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13980"/>
    <w:rPr>
      <w:rFonts w:eastAsiaTheme="minorEastAsia"/>
      <w:lang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390787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ES"/>
    </w:rPr>
  </w:style>
  <w:style w:type="character" w:customStyle="1" w:styleId="TtuloCar">
    <w:name w:val="Título Car"/>
    <w:basedOn w:val="Fuentedeprrafopredeter"/>
    <w:link w:val="Ttulo"/>
    <w:uiPriority w:val="10"/>
    <w:rsid w:val="00390787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ES"/>
    </w:rPr>
  </w:style>
  <w:style w:type="paragraph" w:styleId="Subttulo">
    <w:name w:val="Subtitle"/>
    <w:basedOn w:val="Normal"/>
    <w:next w:val="Normal"/>
    <w:link w:val="SubttuloCar"/>
    <w:uiPriority w:val="11"/>
    <w:qFormat/>
    <w:rsid w:val="00390787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eastAsia="es-ES"/>
    </w:rPr>
  </w:style>
  <w:style w:type="character" w:customStyle="1" w:styleId="SubttuloCar">
    <w:name w:val="Subtítulo Car"/>
    <w:basedOn w:val="Fuentedeprrafopredeter"/>
    <w:link w:val="Subttulo"/>
    <w:uiPriority w:val="11"/>
    <w:rsid w:val="00390787"/>
    <w:rPr>
      <w:rFonts w:eastAsiaTheme="minorEastAsia" w:cs="Times New Roman"/>
      <w:color w:val="5A5A5A" w:themeColor="text1" w:themeTint="A5"/>
      <w:spacing w:val="15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534A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B353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35311"/>
  </w:style>
  <w:style w:type="paragraph" w:styleId="Piedepgina">
    <w:name w:val="footer"/>
    <w:basedOn w:val="Normal"/>
    <w:link w:val="PiedepginaCar"/>
    <w:uiPriority w:val="99"/>
    <w:unhideWhenUsed/>
    <w:rsid w:val="00B353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353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19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9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header" Target="header1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XS\Desktop\Curso%20ASIR\sistemas\plantilla%20bien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plantilla bien</Template>
  <TotalTime>8</TotalTime>
  <Pages>19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Implantación de sistemas operativos</vt:lpstr>
    </vt:vector>
  </TitlesOfParts>
  <Company>Jesús</Company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Clonezilla</dc:subject>
  <dc:creator>1ºASIR</dc:creator>
  <cp:keywords/>
  <dc:description/>
  <cp:lastModifiedBy>ROXS</cp:lastModifiedBy>
  <cp:revision>2</cp:revision>
  <dcterms:created xsi:type="dcterms:W3CDTF">2022-03-03T10:12:00Z</dcterms:created>
  <dcterms:modified xsi:type="dcterms:W3CDTF">2022-03-03T10:20:00Z</dcterms:modified>
  <cp:category>ASIR</cp:category>
</cp:coreProperties>
</file>